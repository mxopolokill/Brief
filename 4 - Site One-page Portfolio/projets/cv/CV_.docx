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07A6" w14:textId="071197F4" w:rsidR="00A70072" w:rsidRDefault="00A41E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F166D" wp14:editId="72CC6618">
                <wp:simplePos x="0" y="0"/>
                <wp:positionH relativeFrom="column">
                  <wp:posOffset>-2362199</wp:posOffset>
                </wp:positionH>
                <wp:positionV relativeFrom="paragraph">
                  <wp:posOffset>-1501652</wp:posOffset>
                </wp:positionV>
                <wp:extent cx="1009622" cy="1419367"/>
                <wp:effectExtent l="0" t="0" r="0" b="82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22" cy="1419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FBE" w14:textId="70C67256" w:rsidR="00A41EFD" w:rsidRDefault="00A41EFD">
                            <w:r>
                              <w:pict w14:anchorId="262DC2C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79.45pt;height:106.45pt">
                                  <v:imagedata r:id="rId8" o:title="Capture d’écran 2021-09-21 18161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FF166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86pt;margin-top:-118.25pt;width:79.5pt;height:111.75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" filled="f" stroked="f">
                <v:textbox style="mso-fit-shape-to-text:t">
                  <w:txbxContent>
                    <w:p w14:paraId="229DEFBE" w14:textId="70C67256" w:rsidR="00A41EFD" w:rsidRDefault="00A41EFD">
                      <w:r>
                        <w:pict w14:anchorId="262DC2C6">
                          <v:shape id="_x0000_i1027" type="#_x0000_t75" style="width:79.45pt;height:106.45pt">
                            <v:imagedata r:id="rId8" o:title="Capture d’écran 2021-09-21 181619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B517A4" wp14:editId="21565D8E">
                <wp:simplePos x="0" y="0"/>
                <wp:positionH relativeFrom="column">
                  <wp:posOffset>-2540</wp:posOffset>
                </wp:positionH>
                <wp:positionV relativeFrom="paragraph">
                  <wp:posOffset>-141605</wp:posOffset>
                </wp:positionV>
                <wp:extent cx="6414135" cy="1371600"/>
                <wp:effectExtent l="0" t="0" r="0" b="0"/>
                <wp:wrapThrough wrapText="bothSides">
                  <wp:wrapPolygon edited="0">
                    <wp:start x="128" y="0"/>
                    <wp:lineTo x="128" y="21300"/>
                    <wp:lineTo x="21363" y="21300"/>
                    <wp:lineTo x="21363" y="0"/>
                    <wp:lineTo x="128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6FF1FB" w14:textId="70EF8F07" w:rsidR="00C813FF" w:rsidRPr="00CD711D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F50C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A55D7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Meidhi Zeghdoud</w:t>
                            </w:r>
                            <w:r w:rsidR="00A41EFD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="007A55D7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AA2F8A2" w14:textId="2D5A1430" w:rsidR="00C813FF" w:rsidRPr="00CD711D" w:rsidRDefault="001A05A6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F51F27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Ans</w:t>
                            </w:r>
                          </w:p>
                          <w:p w14:paraId="09293F83" w14:textId="77777777"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1F27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6 Rue de Langlade, 43000 Le Puy en Velay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0E764435" w14:textId="77777777" w:rsidR="00C813FF" w:rsidRPr="00CD711D" w:rsidRDefault="00DE1181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1F27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Le Puy en Velay, France</w:t>
                            </w:r>
                          </w:p>
                          <w:p w14:paraId="6A2360E5" w14:textId="77777777" w:rsidR="00C813FF" w:rsidRPr="00F34795" w:rsidRDefault="00C813FF" w:rsidP="00C813FF">
                            <w:pPr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41D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6C471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51 32 46 59</w:t>
                            </w:r>
                            <w:r w:rsidR="00D458E1" w:rsidRPr="00F34795">
                              <w:rPr>
                                <w:rFonts w:ascii="Arial" w:hAnsi="Arial"/>
                                <w:color w:val="595959" w:themeColor="text1" w:themeTint="A6"/>
                                <w:sz w:val="32"/>
                                <w:szCs w:val="32"/>
                              </w:rPr>
                              <w:t>j</w:t>
                            </w:r>
                          </w:p>
                          <w:p w14:paraId="6A492182" w14:textId="7A37C316" w:rsidR="00C813FF" w:rsidRPr="00F34795" w:rsidRDefault="001A4500" w:rsidP="00C813FF">
                            <w:pPr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Zeghah43@gmail.com</w:t>
                            </w:r>
                            <w:r w:rsidR="00C813FF" w:rsidRPr="00F34795"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                              </w:t>
                            </w:r>
                            <w:r w:rsidR="00F51F27" w:rsidRPr="00F34795"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Zeghah43@gmail.com</w:t>
                            </w:r>
                            <w:r w:rsidR="00C813FF" w:rsidRPr="00F34795"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D711D" w:rsidRPr="00F34795"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F51F27" w:rsidRPr="00F34795"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CD711D" w:rsidRPr="00F34795">
                              <w:rPr>
                                <w:rFonts w:ascii="Arial" w:hAnsi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975CC9" w14:textId="77777777" w:rsidR="00C813FF" w:rsidRPr="00215619" w:rsidRDefault="00C813FF" w:rsidP="00C813FF">
                            <w:pPr>
                              <w:rPr>
                                <w:color w:val="4F62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517A4" id="Rectángulo 1" o:spid="_x0000_s1027" style="position:absolute;margin-left:-.2pt;margin-top:-11.15pt;width:505.05pt;height:10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" filled="f" stroked="f">
                <v:textbox>
                  <w:txbxContent>
                    <w:p w14:paraId="1D6FF1FB" w14:textId="70EF8F07" w:rsidR="00C813FF" w:rsidRPr="00CD711D" w:rsidRDefault="00C813FF" w:rsidP="00C813FF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FF50CA">
                        <w:rPr>
                          <w:color w:val="000000" w:themeColor="text1"/>
                        </w:rPr>
                        <w:t xml:space="preserve"> </w:t>
                      </w:r>
                      <w:r w:rsidR="007A55D7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>Meidhi Zeghdoud</w:t>
                      </w:r>
                      <w:r w:rsidR="00A41EFD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            </w:t>
                      </w:r>
                      <w:r w:rsidR="007A55D7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AA2F8A2" w14:textId="2D5A1430" w:rsidR="00C813FF" w:rsidRPr="00CD711D" w:rsidRDefault="001A05A6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20</w:t>
                      </w:r>
                      <w:r w:rsidR="00F51F27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Ans</w:t>
                      </w:r>
                    </w:p>
                    <w:p w14:paraId="09293F83" w14:textId="77777777"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51F27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6 Rue de Langlade, 43000 Le Puy en Velay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0E764435" w14:textId="77777777" w:rsidR="00C813FF" w:rsidRPr="00CD711D" w:rsidRDefault="00DE1181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51F27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Le Puy en Velay, France</w:t>
                      </w:r>
                    </w:p>
                    <w:p w14:paraId="6A2360E5" w14:textId="77777777" w:rsidR="00C813FF" w:rsidRPr="00F34795" w:rsidRDefault="00C813FF" w:rsidP="00C813FF">
                      <w:pPr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E541D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06 </w:t>
                      </w:r>
                      <w:r w:rsidR="006C471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51 32 46 59</w:t>
                      </w:r>
                      <w:r w:rsidR="00D458E1" w:rsidRPr="00F34795">
                        <w:rPr>
                          <w:rFonts w:ascii="Arial" w:hAnsi="Arial"/>
                          <w:color w:val="595959" w:themeColor="text1" w:themeTint="A6"/>
                          <w:sz w:val="32"/>
                          <w:szCs w:val="32"/>
                        </w:rPr>
                        <w:t>j</w:t>
                      </w:r>
                    </w:p>
                    <w:p w14:paraId="6A492182" w14:textId="7A37C316" w:rsidR="00C813FF" w:rsidRPr="00F34795" w:rsidRDefault="001A4500" w:rsidP="00C813FF">
                      <w:pPr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Zeghah43@gmail.com</w:t>
                      </w:r>
                      <w:r w:rsidR="00C813FF" w:rsidRPr="00F34795"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                                  </w:t>
                      </w:r>
                      <w:r w:rsidR="00F51F27" w:rsidRPr="00F34795"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>Zeghah43@gmail.com</w:t>
                      </w:r>
                      <w:r w:rsidR="00C813FF" w:rsidRPr="00F34795"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 xml:space="preserve">   </w:t>
                      </w:r>
                      <w:r w:rsidR="00CD711D" w:rsidRPr="00F34795"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       </w:t>
                      </w:r>
                      <w:r w:rsidR="00F51F27" w:rsidRPr="00F34795"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  </w:t>
                      </w:r>
                      <w:r w:rsidR="00CD711D" w:rsidRPr="00F34795">
                        <w:rPr>
                          <w:rFonts w:ascii="Arial" w:hAnsi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975CC9" w14:textId="77777777" w:rsidR="00C813FF" w:rsidRPr="00215619" w:rsidRDefault="00C813FF" w:rsidP="00C813FF">
                      <w:pPr>
                        <w:rPr>
                          <w:color w:val="4F62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271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D7818" wp14:editId="3F5A9930">
                <wp:simplePos x="0" y="0"/>
                <wp:positionH relativeFrom="column">
                  <wp:posOffset>-935710</wp:posOffset>
                </wp:positionH>
                <wp:positionV relativeFrom="paragraph">
                  <wp:posOffset>1380109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75BD2" w14:textId="77777777" w:rsidR="00AD3A5C" w:rsidRPr="00D458E1" w:rsidRDefault="00215619" w:rsidP="00AD3A5C">
                            <w:pPr>
                              <w:rPr>
                                <w:rFonts w:ascii="Arial" w:hAnsi="Arial"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D458E1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COMPETENCES</w:t>
                            </w:r>
                          </w:p>
                          <w:p w14:paraId="6EBA7189" w14:textId="77777777" w:rsidR="00AD3A5C" w:rsidRPr="00215619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01A28458" w14:textId="77777777" w:rsidR="00AD3A5C" w:rsidRPr="00215619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215619">
                              <w:rPr>
                                <w:rFonts w:ascii="Arial" w:hAnsi="Arial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F34795">
                              <w:rPr>
                                <w:rFonts w:ascii="Arial" w:hAnsi="Arial"/>
                              </w:rPr>
                              <w:t xml:space="preserve">Autonome </w:t>
                            </w:r>
                          </w:p>
                          <w:p w14:paraId="52BBC2EA" w14:textId="77777777" w:rsidR="00AD3A5C" w:rsidRPr="00215619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215619">
                              <w:rPr>
                                <w:rFonts w:ascii="Arial" w:hAnsi="Arial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F34795" w:rsidRPr="00F34795">
                              <w:rPr>
                                <w:rFonts w:ascii="Arial" w:hAnsi="Arial"/>
                              </w:rPr>
                              <w:t>Rapide</w:t>
                            </w:r>
                          </w:p>
                          <w:p w14:paraId="08316587" w14:textId="77777777" w:rsidR="00AD3A5C" w:rsidRPr="00215619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215619">
                              <w:rPr>
                                <w:rFonts w:ascii="Arial" w:hAnsi="Arial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F34795">
                              <w:rPr>
                                <w:rFonts w:ascii="Arial" w:hAnsi="Arial"/>
                              </w:rPr>
                              <w:t>L</w:t>
                            </w:r>
                            <w:r w:rsidR="00F34795" w:rsidRPr="00F34795">
                              <w:rPr>
                                <w:rFonts w:ascii="Arial" w:hAnsi="Arial"/>
                              </w:rPr>
                              <w:t>ogique</w:t>
                            </w:r>
                          </w:p>
                          <w:p w14:paraId="6A1094CD" w14:textId="77777777" w:rsidR="00F34795" w:rsidRPr="00215619" w:rsidRDefault="00215619">
                            <w:pPr>
                              <w:rPr>
                                <w:rFonts w:ascii="Arial" w:hAnsi="Arial"/>
                              </w:rPr>
                            </w:pPr>
                            <w:r w:rsidRPr="00215619">
                              <w:rPr>
                                <w:rFonts w:ascii="Arial" w:hAnsi="Arial"/>
                              </w:rPr>
                              <w:t xml:space="preserve">- </w:t>
                            </w:r>
                            <w:r w:rsidR="00F34795">
                              <w:rPr>
                                <w:rFonts w:ascii="Arial" w:hAnsi="Arial"/>
                              </w:rPr>
                              <w:t>Calme</w:t>
                            </w:r>
                          </w:p>
                          <w:p w14:paraId="1929757C" w14:textId="77777777" w:rsidR="00215619" w:rsidRPr="00FF50CA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FF50CA">
                              <w:rPr>
                                <w:rFonts w:ascii="Arial" w:hAnsi="Arial"/>
                              </w:rPr>
                              <w:t>-</w:t>
                            </w:r>
                            <w:r w:rsidR="00F34795">
                              <w:rPr>
                                <w:rFonts w:ascii="Arial" w:hAnsi="Arial"/>
                              </w:rPr>
                              <w:t xml:space="preserve"> Sociable</w:t>
                            </w:r>
                            <w:r w:rsidR="00215619" w:rsidRPr="00FF50CA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14:paraId="668CD6EF" w14:textId="77777777"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7818" id="Cuadro de texto 5" o:spid="_x0000_s1028" type="#_x0000_t202" style="position:absolute;margin-left:-73.7pt;margin-top:108.65pt;width:180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" filled="f" stroked="f">
                <v:textbox inset=",7.2pt,,7.2pt">
                  <w:txbxContent>
                    <w:p w14:paraId="48E75BD2" w14:textId="77777777" w:rsidR="00AD3A5C" w:rsidRPr="00D458E1" w:rsidRDefault="00215619" w:rsidP="00AD3A5C">
                      <w:pPr>
                        <w:rPr>
                          <w:rFonts w:ascii="Arial" w:hAnsi="Arial"/>
                          <w:color w:val="E36C0A"/>
                          <w:sz w:val="20"/>
                          <w:szCs w:val="20"/>
                        </w:rPr>
                      </w:pPr>
                      <w:r w:rsidRPr="00D458E1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COMPETENCES</w:t>
                      </w:r>
                    </w:p>
                    <w:p w14:paraId="6EBA7189" w14:textId="77777777" w:rsidR="00AD3A5C" w:rsidRPr="00215619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01A28458" w14:textId="77777777" w:rsidR="00AD3A5C" w:rsidRPr="00215619" w:rsidRDefault="00AD3A5C">
                      <w:pPr>
                        <w:rPr>
                          <w:rFonts w:ascii="Arial" w:hAnsi="Arial"/>
                        </w:rPr>
                      </w:pPr>
                      <w:r w:rsidRPr="00215619">
                        <w:rPr>
                          <w:rFonts w:ascii="Arial" w:hAnsi="Arial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</w:rPr>
                        <w:t xml:space="preserve"> </w:t>
                      </w:r>
                      <w:r w:rsidR="00F34795">
                        <w:rPr>
                          <w:rFonts w:ascii="Arial" w:hAnsi="Arial"/>
                        </w:rPr>
                        <w:t xml:space="preserve">Autonome </w:t>
                      </w:r>
                    </w:p>
                    <w:p w14:paraId="52BBC2EA" w14:textId="77777777" w:rsidR="00AD3A5C" w:rsidRPr="00215619" w:rsidRDefault="00AD3A5C">
                      <w:pPr>
                        <w:rPr>
                          <w:rFonts w:ascii="Arial" w:hAnsi="Arial"/>
                        </w:rPr>
                      </w:pPr>
                      <w:r w:rsidRPr="00215619">
                        <w:rPr>
                          <w:rFonts w:ascii="Arial" w:hAnsi="Arial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</w:rPr>
                        <w:t xml:space="preserve"> </w:t>
                      </w:r>
                      <w:r w:rsidR="00F34795" w:rsidRPr="00F34795">
                        <w:rPr>
                          <w:rFonts w:ascii="Arial" w:hAnsi="Arial"/>
                        </w:rPr>
                        <w:t>Rapide</w:t>
                      </w:r>
                    </w:p>
                    <w:p w14:paraId="08316587" w14:textId="77777777" w:rsidR="00AD3A5C" w:rsidRPr="00215619" w:rsidRDefault="00AD3A5C">
                      <w:pPr>
                        <w:rPr>
                          <w:rFonts w:ascii="Arial" w:hAnsi="Arial"/>
                        </w:rPr>
                      </w:pPr>
                      <w:r w:rsidRPr="00215619">
                        <w:rPr>
                          <w:rFonts w:ascii="Arial" w:hAnsi="Arial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</w:rPr>
                        <w:t xml:space="preserve"> </w:t>
                      </w:r>
                      <w:r w:rsidR="00F34795">
                        <w:rPr>
                          <w:rFonts w:ascii="Arial" w:hAnsi="Arial"/>
                        </w:rPr>
                        <w:t>L</w:t>
                      </w:r>
                      <w:r w:rsidR="00F34795" w:rsidRPr="00F34795">
                        <w:rPr>
                          <w:rFonts w:ascii="Arial" w:hAnsi="Arial"/>
                        </w:rPr>
                        <w:t>ogique</w:t>
                      </w:r>
                    </w:p>
                    <w:p w14:paraId="6A1094CD" w14:textId="77777777" w:rsidR="00F34795" w:rsidRPr="00215619" w:rsidRDefault="00215619">
                      <w:pPr>
                        <w:rPr>
                          <w:rFonts w:ascii="Arial" w:hAnsi="Arial"/>
                        </w:rPr>
                      </w:pPr>
                      <w:r w:rsidRPr="00215619">
                        <w:rPr>
                          <w:rFonts w:ascii="Arial" w:hAnsi="Arial"/>
                        </w:rPr>
                        <w:t xml:space="preserve">- </w:t>
                      </w:r>
                      <w:r w:rsidR="00F34795">
                        <w:rPr>
                          <w:rFonts w:ascii="Arial" w:hAnsi="Arial"/>
                        </w:rPr>
                        <w:t>Calme</w:t>
                      </w:r>
                    </w:p>
                    <w:p w14:paraId="1929757C" w14:textId="77777777" w:rsidR="00215619" w:rsidRPr="00FF50CA" w:rsidRDefault="00AD3A5C">
                      <w:pPr>
                        <w:rPr>
                          <w:rFonts w:ascii="Arial" w:hAnsi="Arial"/>
                        </w:rPr>
                      </w:pPr>
                      <w:r w:rsidRPr="00FF50CA">
                        <w:rPr>
                          <w:rFonts w:ascii="Arial" w:hAnsi="Arial"/>
                        </w:rPr>
                        <w:t>-</w:t>
                      </w:r>
                      <w:r w:rsidR="00F34795">
                        <w:rPr>
                          <w:rFonts w:ascii="Arial" w:hAnsi="Arial"/>
                        </w:rPr>
                        <w:t xml:space="preserve"> Sociable</w:t>
                      </w:r>
                      <w:r w:rsidR="00215619" w:rsidRPr="00FF50CA">
                        <w:rPr>
                          <w:rFonts w:ascii="Arial" w:hAnsi="Arial"/>
                        </w:rPr>
                        <w:t xml:space="preserve"> </w:t>
                      </w:r>
                    </w:p>
                    <w:p w14:paraId="668CD6EF" w14:textId="77777777"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D71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FD1153" wp14:editId="11B39E42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CBF83" w14:textId="77777777" w:rsidR="00CD711D" w:rsidRDefault="00D458E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BAF719C" wp14:editId="14A66FAD">
                                  <wp:extent cx="7193439" cy="1615044"/>
                                  <wp:effectExtent l="0" t="0" r="7620" b="4445"/>
                                  <wp:docPr id="1" name="Image 1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1153" id="Zone de texte 23" o:spid="_x0000_s1029" type="#_x0000_t202" style="position:absolute;margin-left:-153.35pt;margin-top:-168.75pt;width:410.5pt;height:79.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mmoefJ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14:paraId="5F5CBF83" w14:textId="77777777" w:rsidR="00CD711D" w:rsidRDefault="00D458E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BAF719C" wp14:editId="14A66FAD">
                            <wp:extent cx="7193439" cy="1615044"/>
                            <wp:effectExtent l="0" t="0" r="7620" b="4445"/>
                            <wp:docPr id="1" name="Image 1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25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12A204" wp14:editId="5425D521">
                <wp:simplePos x="0" y="0"/>
                <wp:positionH relativeFrom="column">
                  <wp:posOffset>-2312035</wp:posOffset>
                </wp:positionH>
                <wp:positionV relativeFrom="paragraph">
                  <wp:posOffset>-1515935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5626" w14:textId="77777777"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A204" id="Zone de texte 20" o:spid="_x0000_s1030" type="#_x0000_t202" style="position:absolute;margin-left:-182.05pt;margin-top:-119.35pt;width:583.8pt;height:115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" fillcolor="#5a5a5a" stroked="f" strokeweight=".5pt">
                <v:textbox>
                  <w:txbxContent>
                    <w:p w14:paraId="24905626" w14:textId="77777777" w:rsidR="00CD711D" w:rsidRDefault="00CD711D"/>
                  </w:txbxContent>
                </v:textbox>
              </v:shape>
            </w:pict>
          </mc:Fallback>
        </mc:AlternateContent>
      </w:r>
    </w:p>
    <w:p w14:paraId="1AE04F7D" w14:textId="77777777" w:rsidR="00A70072" w:rsidRPr="00A70072" w:rsidRDefault="00A70072" w:rsidP="00A70072"/>
    <w:p w14:paraId="2A561C58" w14:textId="77777777" w:rsidR="00A70072" w:rsidRPr="00A70072" w:rsidRDefault="00CD711D" w:rsidP="00A700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BF202C" wp14:editId="2FBDA493">
                <wp:simplePos x="0" y="0"/>
                <wp:positionH relativeFrom="column">
                  <wp:posOffset>-2348865</wp:posOffset>
                </wp:positionH>
                <wp:positionV relativeFrom="paragraph">
                  <wp:posOffset>101790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68543" id="Conector recto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8pt" to="382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" strokecolor="#e36c0a"/>
            </w:pict>
          </mc:Fallback>
        </mc:AlternateContent>
      </w:r>
    </w:p>
    <w:p w14:paraId="448A1CB5" w14:textId="44840FF6" w:rsidR="00A70072" w:rsidRPr="00A70072" w:rsidRDefault="00737A90" w:rsidP="00A700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23D377" wp14:editId="195F5F84">
                <wp:simplePos x="0" y="0"/>
                <wp:positionH relativeFrom="column">
                  <wp:posOffset>2486025</wp:posOffset>
                </wp:positionH>
                <wp:positionV relativeFrom="paragraph">
                  <wp:posOffset>88265</wp:posOffset>
                </wp:positionV>
                <wp:extent cx="2628900" cy="1933575"/>
                <wp:effectExtent l="0" t="0" r="0" b="0"/>
                <wp:wrapThrough wrapText="bothSides">
                  <wp:wrapPolygon edited="0">
                    <wp:start x="313" y="638"/>
                    <wp:lineTo x="313" y="20855"/>
                    <wp:lineTo x="21130" y="20855"/>
                    <wp:lineTo x="21130" y="638"/>
                    <wp:lineTo x="313" y="638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3EAF96" w14:textId="7840B562" w:rsidR="00AD3A5C" w:rsidRPr="00215619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</w:rPr>
                              <w:t xml:space="preserve">Logiciels </w:t>
                            </w:r>
                            <w:r w:rsidR="00F51F27" w:rsidRPr="00215619">
                              <w:rPr>
                                <w:rFonts w:ascii="Arial" w:hAnsi="Arial"/>
                                <w:b/>
                              </w:rPr>
                              <w:t>maîtrisés :</w:t>
                            </w:r>
                            <w:r w:rsidRPr="00215619">
                              <w:rPr>
                                <w:rFonts w:ascii="Arial" w:hAnsi="Arial"/>
                              </w:rPr>
                              <w:t xml:space="preserve"> Excel, PowerPoint, Word, </w:t>
                            </w:r>
                            <w:r w:rsidR="00215619">
                              <w:rPr>
                                <w:rFonts w:ascii="Arial" w:hAnsi="Arial"/>
                              </w:rPr>
                              <w:t>Photoshop</w:t>
                            </w:r>
                            <w:r w:rsidR="00F51F27">
                              <w:rPr>
                                <w:rFonts w:ascii="Arial" w:hAnsi="Arial"/>
                              </w:rPr>
                              <w:t>, Sony Vegas, Nexus</w:t>
                            </w:r>
                            <w:r w:rsidR="00CE09B1">
                              <w:rPr>
                                <w:rFonts w:ascii="Arial" w:hAnsi="Arial"/>
                              </w:rPr>
                              <w:t>,</w:t>
                            </w:r>
                          </w:p>
                          <w:p w14:paraId="32E2EAEE" w14:textId="77777777" w:rsidR="00AD3A5C" w:rsidRPr="00215619" w:rsidRDefault="00AD3A5C" w:rsidP="00AD3A5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465B7358" w14:textId="75FD72DE" w:rsidR="00AD3A5C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 w:rsidR="00F51F27" w:rsidRPr="00215619">
                              <w:rPr>
                                <w:rFonts w:ascii="Arial" w:hAnsi="Arial"/>
                                <w:b/>
                              </w:rPr>
                              <w:t>Connaissances</w:t>
                            </w:r>
                            <w:r w:rsidRPr="00215619"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  <w:r w:rsidR="00F51F27" w:rsidRPr="00215619">
                              <w:rPr>
                                <w:rFonts w:ascii="Arial" w:hAnsi="Arial"/>
                                <w:b/>
                              </w:rPr>
                              <w:t>en :</w:t>
                            </w:r>
                            <w:r w:rsidRPr="00215619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F34795">
                              <w:rPr>
                                <w:rFonts w:ascii="Arial" w:hAnsi="Arial"/>
                              </w:rPr>
                              <w:t>informatique, Programmation</w:t>
                            </w:r>
                            <w:r w:rsidR="0099701F">
                              <w:rPr>
                                <w:rFonts w:ascii="Arial" w:hAnsi="Arial"/>
                              </w:rPr>
                              <w:t> : HTML, CSS, PHP, MySQL</w:t>
                            </w:r>
                            <w:r w:rsidR="00737A90">
                              <w:rPr>
                                <w:rFonts w:ascii="Arial" w:hAnsi="Arial"/>
                              </w:rPr>
                              <w:t>,</w:t>
                            </w:r>
                          </w:p>
                          <w:p w14:paraId="20487A8D" w14:textId="164BF938" w:rsidR="00737A90" w:rsidRPr="00215619" w:rsidRDefault="0099701F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Python, JS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3D377" id="Cuadro de texto 7" o:spid="_x0000_s1031" type="#_x0000_t202" style="position:absolute;margin-left:195.75pt;margin-top:6.95pt;width:207pt;height:15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" filled="f" stroked="f">
                <v:shadow color="black" opacity="49150f" offset=".74833mm,.74833mm"/>
                <v:textbox inset=",7.2pt,,7.2pt">
                  <w:txbxContent>
                    <w:p w14:paraId="4F3EAF96" w14:textId="7840B562" w:rsidR="00AD3A5C" w:rsidRPr="00215619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color w:val="000000"/>
                        </w:rPr>
                        <w:t xml:space="preserve"> </w:t>
                      </w:r>
                      <w:r w:rsidR="00215619" w:rsidRPr="00215619">
                        <w:rPr>
                          <w:rFonts w:ascii="Arial" w:hAnsi="Arial"/>
                          <w:b/>
                        </w:rPr>
                        <w:t xml:space="preserve">Logiciels </w:t>
                      </w:r>
                      <w:r w:rsidR="00F51F27" w:rsidRPr="00215619">
                        <w:rPr>
                          <w:rFonts w:ascii="Arial" w:hAnsi="Arial"/>
                          <w:b/>
                        </w:rPr>
                        <w:t>maîtrisés :</w:t>
                      </w:r>
                      <w:r w:rsidRPr="00215619">
                        <w:rPr>
                          <w:rFonts w:ascii="Arial" w:hAnsi="Arial"/>
                        </w:rPr>
                        <w:t xml:space="preserve"> Excel, PowerPoint, Word, </w:t>
                      </w:r>
                      <w:r w:rsidR="00215619">
                        <w:rPr>
                          <w:rFonts w:ascii="Arial" w:hAnsi="Arial"/>
                        </w:rPr>
                        <w:t>Photoshop</w:t>
                      </w:r>
                      <w:r w:rsidR="00F51F27">
                        <w:rPr>
                          <w:rFonts w:ascii="Arial" w:hAnsi="Arial"/>
                        </w:rPr>
                        <w:t>, Sony Vegas, Nexus</w:t>
                      </w:r>
                      <w:r w:rsidR="00CE09B1">
                        <w:rPr>
                          <w:rFonts w:ascii="Arial" w:hAnsi="Arial"/>
                        </w:rPr>
                        <w:t>,</w:t>
                      </w:r>
                    </w:p>
                    <w:p w14:paraId="32E2EAEE" w14:textId="77777777" w:rsidR="00AD3A5C" w:rsidRPr="00215619" w:rsidRDefault="00AD3A5C" w:rsidP="00AD3A5C">
                      <w:pPr>
                        <w:rPr>
                          <w:rFonts w:ascii="Arial" w:hAnsi="Arial"/>
                        </w:rPr>
                      </w:pPr>
                    </w:p>
                    <w:p w14:paraId="465B7358" w14:textId="75FD72DE" w:rsidR="00AD3A5C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215619">
                        <w:rPr>
                          <w:rFonts w:ascii="Arial" w:hAnsi="Arial"/>
                          <w:b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 w:rsidR="00F51F27" w:rsidRPr="00215619">
                        <w:rPr>
                          <w:rFonts w:ascii="Arial" w:hAnsi="Arial"/>
                          <w:b/>
                        </w:rPr>
                        <w:t>Connaissances</w:t>
                      </w:r>
                      <w:r w:rsidRPr="00215619">
                        <w:rPr>
                          <w:rFonts w:ascii="Arial" w:hAnsi="Arial"/>
                          <w:b/>
                        </w:rPr>
                        <w:t xml:space="preserve"> </w:t>
                      </w:r>
                      <w:r w:rsidR="00F51F27" w:rsidRPr="00215619">
                        <w:rPr>
                          <w:rFonts w:ascii="Arial" w:hAnsi="Arial"/>
                          <w:b/>
                        </w:rPr>
                        <w:t>en :</w:t>
                      </w:r>
                      <w:r w:rsidRPr="00215619">
                        <w:rPr>
                          <w:rFonts w:ascii="Arial" w:hAnsi="Arial"/>
                        </w:rPr>
                        <w:t xml:space="preserve"> </w:t>
                      </w:r>
                      <w:r w:rsidR="00F34795">
                        <w:rPr>
                          <w:rFonts w:ascii="Arial" w:hAnsi="Arial"/>
                        </w:rPr>
                        <w:t>informatique, Programmation</w:t>
                      </w:r>
                      <w:r w:rsidR="0099701F">
                        <w:rPr>
                          <w:rFonts w:ascii="Arial" w:hAnsi="Arial"/>
                        </w:rPr>
                        <w:t> : HTML, CSS, PHP, MySQL</w:t>
                      </w:r>
                      <w:r w:rsidR="00737A90">
                        <w:rPr>
                          <w:rFonts w:ascii="Arial" w:hAnsi="Arial"/>
                        </w:rPr>
                        <w:t>,</w:t>
                      </w:r>
                    </w:p>
                    <w:p w14:paraId="20487A8D" w14:textId="164BF938" w:rsidR="00737A90" w:rsidRPr="00215619" w:rsidRDefault="0099701F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Python, JS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17C2333" w14:textId="30033721" w:rsidR="00A70072" w:rsidRPr="00A70072" w:rsidRDefault="00526C64" w:rsidP="00A7007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358751" wp14:editId="7AE002B2">
                <wp:simplePos x="0" y="0"/>
                <wp:positionH relativeFrom="column">
                  <wp:posOffset>407670</wp:posOffset>
                </wp:positionH>
                <wp:positionV relativeFrom="paragraph">
                  <wp:posOffset>3810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431FE" w14:textId="260CD2AB" w:rsidR="00AD3A5C" w:rsidRPr="00FF50CA" w:rsidRDefault="00215619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FF50CA">
                              <w:rPr>
                                <w:rFonts w:ascii="Arial" w:hAnsi="Arial"/>
                              </w:rPr>
                              <w:t xml:space="preserve">Anglais </w:t>
                            </w:r>
                            <w:r w:rsidR="00BA7DC0">
                              <w:rPr>
                                <w:rFonts w:ascii="Arial" w:hAnsi="Arial"/>
                              </w:rPr>
                              <w:t xml:space="preserve">   </w:t>
                            </w:r>
                            <w:r w:rsidR="00AD3A5C" w:rsidRPr="00FF50CA">
                              <w:rPr>
                                <w:rFonts w:ascii="Arial" w:hAnsi="Arial"/>
                              </w:rPr>
                              <w:t xml:space="preserve">: </w:t>
                            </w:r>
                            <w:r w:rsidR="00A4104B">
                              <w:rPr>
                                <w:rFonts w:ascii="Arial" w:hAnsi="Arial"/>
                              </w:rPr>
                              <w:t>A2</w:t>
                            </w:r>
                          </w:p>
                          <w:p w14:paraId="41EEBFCE" w14:textId="7CDE2055" w:rsidR="00AD3A5C" w:rsidRPr="00FF50CA" w:rsidRDefault="00215619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FF50CA">
                              <w:rPr>
                                <w:rFonts w:ascii="Arial" w:hAnsi="Arial"/>
                              </w:rPr>
                              <w:t>Espagnol</w:t>
                            </w:r>
                            <w:r w:rsidR="00BA7DC0">
                              <w:rPr>
                                <w:rFonts w:ascii="Arial" w:hAnsi="Arial"/>
                              </w:rPr>
                              <w:t> :</w:t>
                            </w:r>
                            <w:r w:rsidR="00094C5B">
                              <w:rPr>
                                <w:rFonts w:ascii="Arial" w:hAnsi="Arial"/>
                              </w:rPr>
                              <w:t xml:space="preserve"> A2</w:t>
                            </w:r>
                          </w:p>
                          <w:p w14:paraId="7EFDB6F5" w14:textId="77777777" w:rsidR="00F34795" w:rsidRDefault="00F34795" w:rsidP="004835EE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6660CEC3" w14:textId="77777777" w:rsidR="002A2253" w:rsidRDefault="002A2253" w:rsidP="004835EE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AE8EF20" w14:textId="77777777" w:rsidR="00F34795" w:rsidRPr="00FF50CA" w:rsidRDefault="00F34795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452A61C3" w14:textId="77777777" w:rsidR="00AD3A5C" w:rsidRPr="00FF50CA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8751" id="Cuadro de texto 6" o:spid="_x0000_s1032" type="#_x0000_t202" style="position:absolute;margin-left:32.1pt;margin-top:.3pt;width:180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" filled="f" stroked="f">
                <v:textbox inset=",7.2pt,,7.2pt">
                  <w:txbxContent>
                    <w:p w14:paraId="5EB431FE" w14:textId="260CD2AB" w:rsidR="00AD3A5C" w:rsidRPr="00FF50CA" w:rsidRDefault="00215619" w:rsidP="004835EE">
                      <w:pPr>
                        <w:rPr>
                          <w:rFonts w:ascii="Arial" w:hAnsi="Arial"/>
                        </w:rPr>
                      </w:pPr>
                      <w:r w:rsidRPr="00FF50CA">
                        <w:rPr>
                          <w:rFonts w:ascii="Arial" w:hAnsi="Arial"/>
                        </w:rPr>
                        <w:t xml:space="preserve">Anglais </w:t>
                      </w:r>
                      <w:r w:rsidR="00BA7DC0">
                        <w:rPr>
                          <w:rFonts w:ascii="Arial" w:hAnsi="Arial"/>
                        </w:rPr>
                        <w:t xml:space="preserve">   </w:t>
                      </w:r>
                      <w:r w:rsidR="00AD3A5C" w:rsidRPr="00FF50CA">
                        <w:rPr>
                          <w:rFonts w:ascii="Arial" w:hAnsi="Arial"/>
                        </w:rPr>
                        <w:t xml:space="preserve">: </w:t>
                      </w:r>
                      <w:r w:rsidR="00A4104B">
                        <w:rPr>
                          <w:rFonts w:ascii="Arial" w:hAnsi="Arial"/>
                        </w:rPr>
                        <w:t>A2</w:t>
                      </w:r>
                    </w:p>
                    <w:p w14:paraId="41EEBFCE" w14:textId="7CDE2055" w:rsidR="00AD3A5C" w:rsidRPr="00FF50CA" w:rsidRDefault="00215619" w:rsidP="004835EE">
                      <w:pPr>
                        <w:rPr>
                          <w:rFonts w:ascii="Arial" w:hAnsi="Arial"/>
                        </w:rPr>
                      </w:pPr>
                      <w:r w:rsidRPr="00FF50CA">
                        <w:rPr>
                          <w:rFonts w:ascii="Arial" w:hAnsi="Arial"/>
                        </w:rPr>
                        <w:t>Espagnol</w:t>
                      </w:r>
                      <w:r w:rsidR="00BA7DC0">
                        <w:rPr>
                          <w:rFonts w:ascii="Arial" w:hAnsi="Arial"/>
                        </w:rPr>
                        <w:t> :</w:t>
                      </w:r>
                      <w:r w:rsidR="00094C5B">
                        <w:rPr>
                          <w:rFonts w:ascii="Arial" w:hAnsi="Arial"/>
                        </w:rPr>
                        <w:t xml:space="preserve"> A2</w:t>
                      </w:r>
                    </w:p>
                    <w:p w14:paraId="7EFDB6F5" w14:textId="77777777" w:rsidR="00F34795" w:rsidRDefault="00F34795" w:rsidP="004835EE">
                      <w:pPr>
                        <w:rPr>
                          <w:rFonts w:ascii="Arial" w:hAnsi="Arial"/>
                        </w:rPr>
                      </w:pPr>
                    </w:p>
                    <w:p w14:paraId="6660CEC3" w14:textId="77777777" w:rsidR="002A2253" w:rsidRDefault="002A2253" w:rsidP="004835EE">
                      <w:pPr>
                        <w:rPr>
                          <w:rFonts w:ascii="Arial" w:hAnsi="Arial"/>
                        </w:rPr>
                      </w:pPr>
                    </w:p>
                    <w:p w14:paraId="2AE8EF20" w14:textId="77777777" w:rsidR="00F34795" w:rsidRPr="00FF50CA" w:rsidRDefault="00F34795" w:rsidP="004835EE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452A61C3" w14:textId="77777777" w:rsidR="00AD3A5C" w:rsidRPr="00FF50CA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5F0E08" w14:textId="36E4A4FD" w:rsidR="00A70072" w:rsidRPr="00A70072" w:rsidRDefault="00A70072" w:rsidP="00A70072"/>
    <w:p w14:paraId="63AA0CB7" w14:textId="7053193B" w:rsidR="00A70072" w:rsidRPr="00A70072" w:rsidRDefault="00A70072" w:rsidP="00A70072"/>
    <w:p w14:paraId="0DB6BC96" w14:textId="5E6CB4B6" w:rsidR="00A70072" w:rsidRPr="00A70072" w:rsidRDefault="0099701F" w:rsidP="00CE44D2">
      <w:pPr>
        <w:ind w:hanging="12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46EDA" wp14:editId="5A0B8937">
                <wp:simplePos x="0" y="0"/>
                <wp:positionH relativeFrom="column">
                  <wp:posOffset>-2253425</wp:posOffset>
                </wp:positionH>
                <wp:positionV relativeFrom="paragraph">
                  <wp:posOffset>6785239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657B" id="Conector recto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45pt,534.25pt" to="389.5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" strokecolor="#e36c0a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BE250" wp14:editId="364A1B16">
                <wp:simplePos x="0" y="0"/>
                <wp:positionH relativeFrom="column">
                  <wp:posOffset>-2279073</wp:posOffset>
                </wp:positionH>
                <wp:positionV relativeFrom="paragraph">
                  <wp:posOffset>6473743</wp:posOffset>
                </wp:positionV>
                <wp:extent cx="6459855" cy="907406"/>
                <wp:effectExtent l="0" t="0" r="0" b="762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9855" cy="90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7B14A983" w14:textId="77777777" w:rsidR="00215619" w:rsidRPr="00D458E1" w:rsidRDefault="00C30736" w:rsidP="00215619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D458E1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CENTRES D’INTERETS</w:t>
                            </w:r>
                          </w:p>
                          <w:p w14:paraId="62B80B83" w14:textId="77777777" w:rsidR="00215619" w:rsidRPr="00E02E0A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99E836C" w14:textId="24576FE3" w:rsidR="00215619" w:rsidRPr="00C30736" w:rsidRDefault="00215619" w:rsidP="00C30736">
                            <w:pPr>
                              <w:rPr>
                                <w:color w:val="000000"/>
                              </w:rPr>
                            </w:pPr>
                            <w:r w:rsidRPr="00C3073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E1181">
                              <w:rPr>
                                <w:rFonts w:ascii="Arial" w:hAnsi="Arial"/>
                                <w:color w:val="000000"/>
                              </w:rPr>
                              <w:t>Vélo</w:t>
                            </w:r>
                            <w:r w:rsidR="00C30736" w:rsidRPr="00C30736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 w:rsidR="00DE1181">
                              <w:rPr>
                                <w:rFonts w:ascii="Arial" w:hAnsi="Arial"/>
                                <w:color w:val="000000"/>
                              </w:rPr>
                              <w:t>Inf</w:t>
                            </w:r>
                            <w:r w:rsidR="0099701F">
                              <w:rPr>
                                <w:rFonts w:ascii="Arial" w:hAnsi="Arial"/>
                                <w:color w:val="000000"/>
                              </w:rPr>
                              <w:t xml:space="preserve">ormatique, programmation, Lecture, Jeux vidéo, </w:t>
                            </w:r>
                          </w:p>
                          <w:p w14:paraId="6124901D" w14:textId="77777777" w:rsidR="00215619" w:rsidRPr="00FF50CA" w:rsidRDefault="00215619" w:rsidP="0021561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50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9861F" w14:textId="77777777" w:rsidR="00215619" w:rsidRPr="00FF50CA" w:rsidRDefault="00215619" w:rsidP="0021561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E250" id="Cuadro de texto 8" o:spid="_x0000_s1033" type="#_x0000_t202" style="position:absolute;margin-left:-179.45pt;margin-top:509.75pt;width:508.65pt;height:7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" filled="f" stroked="f">
                <v:path arrowok="t"/>
                <v:textbox>
                  <w:txbxContent>
                    <w:p w14:paraId="7B14A983" w14:textId="77777777" w:rsidR="00215619" w:rsidRPr="00D458E1" w:rsidRDefault="00C30736" w:rsidP="00215619"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 w:rsidRPr="00D458E1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CENTRES D’INTERETS</w:t>
                      </w:r>
                    </w:p>
                    <w:p w14:paraId="62B80B83" w14:textId="77777777" w:rsidR="00215619" w:rsidRPr="00E02E0A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499E836C" w14:textId="24576FE3" w:rsidR="00215619" w:rsidRPr="00C30736" w:rsidRDefault="00215619" w:rsidP="00C30736">
                      <w:pPr>
                        <w:rPr>
                          <w:color w:val="000000"/>
                        </w:rPr>
                      </w:pPr>
                      <w:r w:rsidRPr="00C30736">
                        <w:rPr>
                          <w:rFonts w:ascii="Arial" w:hAnsi="Arial"/>
                          <w:b/>
                          <w:color w:val="000000"/>
                        </w:rPr>
                        <w:t xml:space="preserve"> </w:t>
                      </w:r>
                      <w:r w:rsidR="00DE1181">
                        <w:rPr>
                          <w:rFonts w:ascii="Arial" w:hAnsi="Arial"/>
                          <w:color w:val="000000"/>
                        </w:rPr>
                        <w:t>Vélo</w:t>
                      </w:r>
                      <w:r w:rsidR="00C30736" w:rsidRPr="00C30736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 w:rsidR="00DE1181">
                        <w:rPr>
                          <w:rFonts w:ascii="Arial" w:hAnsi="Arial"/>
                          <w:color w:val="000000"/>
                        </w:rPr>
                        <w:t>Inf</w:t>
                      </w:r>
                      <w:r w:rsidR="0099701F">
                        <w:rPr>
                          <w:rFonts w:ascii="Arial" w:hAnsi="Arial"/>
                          <w:color w:val="000000"/>
                        </w:rPr>
                        <w:t xml:space="preserve">ormatique, programmation, Lecture, Jeux vidéo, </w:t>
                      </w:r>
                    </w:p>
                    <w:p w14:paraId="6124901D" w14:textId="77777777" w:rsidR="00215619" w:rsidRPr="00FF50CA" w:rsidRDefault="00215619" w:rsidP="0021561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50C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9861F" w14:textId="77777777" w:rsidR="00215619" w:rsidRPr="00FF50CA" w:rsidRDefault="00215619" w:rsidP="0021561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9AF065" wp14:editId="53FDDF40">
                <wp:simplePos x="0" y="0"/>
                <wp:positionH relativeFrom="column">
                  <wp:posOffset>-2172335</wp:posOffset>
                </wp:positionH>
                <wp:positionV relativeFrom="paragraph">
                  <wp:posOffset>3065145</wp:posOffset>
                </wp:positionV>
                <wp:extent cx="7226935" cy="3621405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26935" cy="3621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D8EA870" w14:textId="77777777" w:rsidR="00AD3A5C" w:rsidRPr="00D458E1" w:rsidRDefault="00215619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</w:pPr>
                            <w:r w:rsidRPr="00D458E1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EXPERIENCES PROFESSIONNELLES</w:t>
                            </w:r>
                          </w:p>
                          <w:p w14:paraId="6DEAD1E9" w14:textId="77777777" w:rsidR="0099701F" w:rsidRDefault="0099701F" w:rsidP="006159E7">
                            <w:pPr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CC80A8E" w14:textId="66E92CB9" w:rsidR="0099701F" w:rsidRDefault="0099701F" w:rsidP="006159E7">
                            <w:pPr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2021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première a Eureka43 en Maintenance informatique</w:t>
                            </w:r>
                          </w:p>
                          <w:p w14:paraId="54E0A07C" w14:textId="2CF83CBA" w:rsidR="006159E7" w:rsidRPr="00BE2BE8" w:rsidRDefault="0099701F" w:rsidP="006159E7">
                            <w:pPr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Le Puy en Velay - France</w:t>
                            </w:r>
                            <w:r w:rsidR="00AD3A5C" w:rsidRPr="00BE2BE8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19 Boulevard George Sand, 43000 Le Puy-en-Velay                                       </w:t>
                            </w:r>
                            <w:r w:rsidR="00AD3A5C" w:rsidRPr="00BE2BE8">
                              <w:rPr>
                                <w:rFonts w:ascii="Arial" w:hAnsi="Arial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B857C9D" w14:textId="77777777" w:rsidR="0099701F" w:rsidRDefault="0099701F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EDE88BF" w14:textId="0D4AC1B5" w:rsidR="00BE2BE8" w:rsidRP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2020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Terminal à Auchan en SAV</w:t>
                            </w:r>
                          </w:p>
                          <w:p w14:paraId="0FAA180F" w14:textId="3E374124" w:rsidR="00BE2BE8" w:rsidRP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–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France           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Plaine de, Clos de Corsac, 43700 Brives-Charensac</w:t>
                            </w:r>
                          </w:p>
                          <w:p w14:paraId="063B5913" w14:textId="77777777" w:rsid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879A00B" w14:textId="3D53ED54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2019                                </w:t>
                            </w:r>
                            <w:r w:rsidR="00FC59F6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B60B4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première a Eureka43 en Maintenance informatique</w:t>
                            </w:r>
                          </w:p>
                          <w:p w14:paraId="7CFDAE85" w14:textId="6769F045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- France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19 Boulevard George Sand, 43000 Le Puy-en-Velay                                       </w:t>
                            </w:r>
                          </w:p>
                          <w:p w14:paraId="6CF72FF7" w14:textId="77777777" w:rsid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48B1C9F" w14:textId="2DAE29C4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2018                                </w:t>
                            </w:r>
                            <w:r w:rsidR="00FC59F6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E20C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seconde à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CIM informatique en Maintenance informatique</w:t>
                            </w:r>
                          </w:p>
                          <w:p w14:paraId="37D5B244" w14:textId="11273F0E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- France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Rue Jean Brenas, 43000 Le Puy-en-Velay                </w:t>
                            </w:r>
                          </w:p>
                          <w:p w14:paraId="42F7E6C9" w14:textId="77777777" w:rsidR="00BE2BE8" w:rsidRP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3E1F031" w14:textId="3D0216A2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2017                                </w:t>
                            </w:r>
                            <w:r w:rsidR="00FC59F6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E20C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découverte à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CIM Informatique en Maintenance informatique</w:t>
                            </w:r>
                          </w:p>
                          <w:p w14:paraId="4DC85128" w14:textId="5EAB8E3B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- France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Rue Jean Brenas, 43000 Le Puy-en-Velay                   </w:t>
                            </w:r>
                          </w:p>
                          <w:p w14:paraId="57DD9E40" w14:textId="77777777" w:rsidR="00BE2BE8" w:rsidRP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1184AB2" w14:textId="099BCCBF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2017                                </w:t>
                            </w:r>
                            <w:r w:rsidR="00FC59F6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</w:t>
                            </w:r>
                            <w:r w:rsidR="00EE20C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 de découverte à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CIM informatique en Maintenance informatique</w:t>
                            </w:r>
                          </w:p>
                          <w:p w14:paraId="3BF65732" w14:textId="77E4AFE2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- France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Rue Jean Brenas, 43000 Le Puy-en-Velay </w:t>
                            </w:r>
                          </w:p>
                          <w:p w14:paraId="42FF3540" w14:textId="77777777" w:rsidR="00BE2BE8" w:rsidRP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818AF6E" w14:textId="1A89F45C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2016                                   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découverte à Ets Claude Merle en électricité - plomberie</w:t>
                            </w:r>
                          </w:p>
                          <w:p w14:paraId="260EF085" w14:textId="422C9F19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– France           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99701F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80 Rue Chaussade, 43000 Le Puy-en-Velay</w:t>
                            </w:r>
                          </w:p>
                          <w:p w14:paraId="57C927FE" w14:textId="77777777" w:rsidR="00BE2BE8" w:rsidRPr="00BE2BE8" w:rsidRDefault="00BE2BE8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9B04992" w14:textId="0621BFD6" w:rsidR="00325996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2016                                              </w:t>
                            </w:r>
                            <w:r w:rsidR="00FC59F6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Stage de découverte à Renault en mécanique - carrosserie</w:t>
                            </w:r>
                          </w:p>
                          <w:p w14:paraId="0B03347E" w14:textId="77777777" w:rsidR="00F518EC" w:rsidRPr="00BE2BE8" w:rsidRDefault="00325996" w:rsidP="0032599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Le Puy en Velay - France            </w:t>
                            </w:r>
                            <w:r w:rsidR="00FC59F6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177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 Avenue de Bonneville, 43000 Aiguilhe              </w:t>
                            </w:r>
                            <w:r w:rsidR="00F518EC" w:rsidRPr="00BE2BE8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</w:p>
                          <w:p w14:paraId="15018012" w14:textId="77777777" w:rsidR="00410CC4" w:rsidRDefault="00410CC4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59AF226" w14:textId="77777777" w:rsidR="003A57DD" w:rsidRPr="00325996" w:rsidRDefault="00325996" w:rsidP="00215619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</w:t>
                            </w:r>
                          </w:p>
                          <w:p w14:paraId="5448A42C" w14:textId="77777777" w:rsidR="00AD3A5C" w:rsidRPr="00215619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1CF1C4E" w14:textId="77777777" w:rsidR="003A57DD" w:rsidRDefault="003A57DD" w:rsidP="00736E9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17D9A88" w14:textId="77777777" w:rsidR="00AD3A5C" w:rsidRPr="00E02E0A" w:rsidRDefault="00736E9E" w:rsidP="00736E9E">
                            <w:pPr>
                              <w:rPr>
                                <w:color w:val="000000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AF065" id="Cuadro de texto 9" o:spid="_x0000_s1034" type="#_x0000_t202" style="position:absolute;margin-left:-171.05pt;margin-top:241.35pt;width:569.05pt;height:285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" filled="f" stroked="f">
                <v:path arrowok="t"/>
                <v:textbox>
                  <w:txbxContent>
                    <w:p w14:paraId="2D8EA870" w14:textId="77777777" w:rsidR="00AD3A5C" w:rsidRPr="00D458E1" w:rsidRDefault="00215619" w:rsidP="004F25B4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</w:pPr>
                      <w:r w:rsidRPr="00D458E1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EXPERIENCES PROFESSIONNELLES</w:t>
                      </w:r>
                    </w:p>
                    <w:p w14:paraId="6DEAD1E9" w14:textId="77777777" w:rsidR="0099701F" w:rsidRDefault="0099701F" w:rsidP="006159E7">
                      <w:pPr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2CC80A8E" w14:textId="66E92CB9" w:rsidR="0099701F" w:rsidRDefault="0099701F" w:rsidP="006159E7">
                      <w:pPr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</w:pPr>
                      <w:r w:rsidRP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2021</w:t>
                      </w:r>
                      <w:r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première a Eureka43 en Maintenance informatique</w:t>
                      </w:r>
                    </w:p>
                    <w:p w14:paraId="54E0A07C" w14:textId="2CF83CBA" w:rsidR="006159E7" w:rsidRPr="00BE2BE8" w:rsidRDefault="0099701F" w:rsidP="006159E7">
                      <w:pPr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</w:pPr>
                      <w:r w:rsidRP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Le Puy en Velay - France</w:t>
                      </w:r>
                      <w:r w:rsidR="00AD3A5C" w:rsidRPr="00BE2BE8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 xml:space="preserve">                     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19 Boulevard George Sand, 43000 Le Puy-en-Velay                                       </w:t>
                      </w:r>
                      <w:r w:rsidR="00AD3A5C" w:rsidRPr="00BE2BE8">
                        <w:rPr>
                          <w:rFonts w:ascii="Arial" w:hAnsi="Arial"/>
                          <w:color w:val="000000"/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B857C9D" w14:textId="77777777" w:rsidR="0099701F" w:rsidRDefault="0099701F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3EDE88BF" w14:textId="0D4AC1B5" w:rsidR="00BE2BE8" w:rsidRP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2020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Terminal à Auchan en SAV</w:t>
                      </w:r>
                    </w:p>
                    <w:p w14:paraId="0FAA180F" w14:textId="3E374124" w:rsidR="00BE2BE8" w:rsidRP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–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France           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Plaine de, Clos de Corsac, 43700 Brives-Charensac</w:t>
                      </w:r>
                    </w:p>
                    <w:p w14:paraId="063B5913" w14:textId="77777777" w:rsid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4879A00B" w14:textId="3D53ED54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2019                                </w:t>
                      </w:r>
                      <w:r w:rsidR="00FC59F6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EB60B4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première a Eureka43 en Maintenance informatique</w:t>
                      </w:r>
                    </w:p>
                    <w:p w14:paraId="7CFDAE85" w14:textId="6769F045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- France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19 Boulevard George Sand, 43000 Le Puy-en-Velay                                       </w:t>
                      </w:r>
                    </w:p>
                    <w:p w14:paraId="6CF72FF7" w14:textId="77777777" w:rsid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148B1C9F" w14:textId="2DAE29C4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2018                                </w:t>
                      </w:r>
                      <w:r w:rsidR="00FC59F6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EE20C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seconde à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CIM informatique en Maintenance informatique</w:t>
                      </w:r>
                    </w:p>
                    <w:p w14:paraId="37D5B244" w14:textId="11273F0E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- France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Rue Jean Brenas, 43000 Le Puy-en-Velay                </w:t>
                      </w:r>
                    </w:p>
                    <w:p w14:paraId="42F7E6C9" w14:textId="77777777" w:rsidR="00BE2BE8" w:rsidRP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43E1F031" w14:textId="3D0216A2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2017                                </w:t>
                      </w:r>
                      <w:r w:rsidR="00FC59F6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EE20C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découverte à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CIM Informatique en Maintenance informatique</w:t>
                      </w:r>
                    </w:p>
                    <w:p w14:paraId="4DC85128" w14:textId="5EAB8E3B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- France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Rue Jean Brenas, 43000 Le Puy-en-Velay                   </w:t>
                      </w:r>
                    </w:p>
                    <w:p w14:paraId="57DD9E40" w14:textId="77777777" w:rsidR="00BE2BE8" w:rsidRP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21184AB2" w14:textId="099BCCBF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2017                                </w:t>
                      </w:r>
                      <w:r w:rsidR="00FC59F6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</w:t>
                      </w:r>
                      <w:r w:rsidR="00EE20C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e de découverte à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CIM informatique en Maintenance informatique</w:t>
                      </w:r>
                    </w:p>
                    <w:p w14:paraId="3BF65732" w14:textId="77E4AFE2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- France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Rue Jean Brenas, 43000 Le Puy-en-Velay </w:t>
                      </w:r>
                    </w:p>
                    <w:p w14:paraId="42FF3540" w14:textId="77777777" w:rsidR="00BE2BE8" w:rsidRP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3818AF6E" w14:textId="1A89F45C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2016                                   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découverte à Ets Claude Merle en électricité - plomberie</w:t>
                      </w:r>
                    </w:p>
                    <w:p w14:paraId="260EF085" w14:textId="422C9F19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– France           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="0099701F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80 Rue Chaussade, 43000 Le Puy-en-Velay</w:t>
                      </w:r>
                    </w:p>
                    <w:p w14:paraId="57C927FE" w14:textId="77777777" w:rsidR="00BE2BE8" w:rsidRPr="00BE2BE8" w:rsidRDefault="00BE2BE8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49B04992" w14:textId="0621BFD6" w:rsidR="00325996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2016                                              </w:t>
                      </w:r>
                      <w:r w:rsidR="00FC59F6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>Stage de découverte à Renault en mécanique - carrosserie</w:t>
                      </w:r>
                    </w:p>
                    <w:p w14:paraId="0B03347E" w14:textId="77777777" w:rsidR="00F518EC" w:rsidRPr="00BE2BE8" w:rsidRDefault="00325996" w:rsidP="00325996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Le Puy en Velay - France            </w:t>
                      </w:r>
                      <w:r w:rsidR="00FC59F6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59177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2 Avenue de Bonneville, 43000 Aiguilhe              </w:t>
                      </w:r>
                      <w:r w:rsidR="00F518EC" w:rsidRPr="00BE2BE8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</w:p>
                    <w:p w14:paraId="15018012" w14:textId="77777777" w:rsidR="00410CC4" w:rsidRDefault="00410CC4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759AF226" w14:textId="77777777" w:rsidR="003A57DD" w:rsidRPr="00325996" w:rsidRDefault="00325996" w:rsidP="00215619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</w:t>
                      </w:r>
                    </w:p>
                    <w:p w14:paraId="5448A42C" w14:textId="77777777" w:rsidR="00AD3A5C" w:rsidRPr="00215619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1CF1C4E" w14:textId="77777777" w:rsidR="003A57DD" w:rsidRDefault="003A57DD" w:rsidP="00736E9E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17D9A88" w14:textId="77777777" w:rsidR="00AD3A5C" w:rsidRPr="00E02E0A" w:rsidRDefault="00736E9E" w:rsidP="00736E9E">
                      <w:pPr>
                        <w:rPr>
                          <w:color w:val="000000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0DD2D" wp14:editId="4D6A864C">
                <wp:simplePos x="0" y="0"/>
                <wp:positionH relativeFrom="column">
                  <wp:posOffset>-2208217</wp:posOffset>
                </wp:positionH>
                <wp:positionV relativeFrom="paragraph">
                  <wp:posOffset>3420234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B181F" id="Conector rec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3.9pt,269.3pt" to="393.1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" strokecolor="#e36c0a"/>
            </w:pict>
          </mc:Fallback>
        </mc:AlternateContent>
      </w:r>
      <w:r w:rsidR="00737A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AE1406" wp14:editId="0AAEE89B">
                <wp:simplePos x="0" y="0"/>
                <wp:positionH relativeFrom="column">
                  <wp:posOffset>-2295525</wp:posOffset>
                </wp:positionH>
                <wp:positionV relativeFrom="paragraph">
                  <wp:posOffset>593725</wp:posOffset>
                </wp:positionV>
                <wp:extent cx="7200900" cy="2667000"/>
                <wp:effectExtent l="0" t="0" r="0" b="0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A1C448D" w14:textId="77777777" w:rsidR="00AD3A5C" w:rsidRPr="00D458E1" w:rsidRDefault="00215619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 w:rsidRPr="00D458E1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FORMATIONS</w:t>
                            </w:r>
                          </w:p>
                          <w:p w14:paraId="6ABF0CD3" w14:textId="6037E2B3" w:rsidR="00B14609" w:rsidRDefault="00B14609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7153C0F" w14:textId="77777777" w:rsidR="00B14609" w:rsidRDefault="00B14609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2019-2020                                          </w:t>
                            </w:r>
                            <w:r w:rsidRPr="00B1460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Baccalauréat professionnel - Système Numériques option C Réseaux,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884F38" w14:textId="358A0F2C" w:rsidR="00B14609" w:rsidRPr="00FF50CA" w:rsidRDefault="00B14609" w:rsidP="00B14609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Le Puy en Velay–France                  </w:t>
                            </w:r>
                            <w:r w:rsidRPr="00B1460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Informatique et système communicant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C572D8" w14:textId="21351130" w:rsidR="00B14609" w:rsidRDefault="00B14609" w:rsidP="00B1460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85FF4E8" w14:textId="45D38F93" w:rsidR="00F518EC" w:rsidRDefault="00B14609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9E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2018-2019                                          </w:t>
                            </w:r>
                            <w:r w:rsidR="006159E7" w:rsidRPr="006159E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Brevet d'études professionnelles</w:t>
                            </w:r>
                          </w:p>
                          <w:p w14:paraId="0443244E" w14:textId="77777777" w:rsidR="006159E7" w:rsidRDefault="006159E7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Le Puy en Velay-France                   Lycée Pôle La Chartreuse</w:t>
                            </w:r>
                          </w:p>
                          <w:p w14:paraId="1ED46468" w14:textId="77777777" w:rsidR="006159E7" w:rsidRDefault="006159E7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1CB9BB" w14:textId="77777777" w:rsidR="000B379A" w:rsidRPr="00FF50CA" w:rsidRDefault="000B379A" w:rsidP="000B379A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2018-2019                                          </w:t>
                            </w:r>
                            <w:r w:rsidRPr="00292F6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Habilitation électrique BR </w:t>
                            </w:r>
                          </w:p>
                          <w:p w14:paraId="4A0E0D81" w14:textId="77777777" w:rsidR="000B379A" w:rsidRDefault="000B379A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Le Puy en Velay- France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8B61F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Lycée </w:t>
                            </w:r>
                            <w:r w:rsidR="008B61F2" w:rsidRPr="008B61F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Pôle La Chartreuse</w:t>
                            </w:r>
                          </w:p>
                          <w:p w14:paraId="1828EE26" w14:textId="77777777" w:rsidR="000B379A" w:rsidRDefault="000B379A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4EAF0" w14:textId="77777777" w:rsidR="000B379A" w:rsidRDefault="000B379A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2018-2019                                          </w:t>
                            </w:r>
                            <w:r w:rsidRPr="00292F6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Habilitation électrique B1V</w:t>
                            </w:r>
                          </w:p>
                          <w:p w14:paraId="6FF5EFCC" w14:textId="77777777" w:rsidR="000B379A" w:rsidRPr="00292F69" w:rsidRDefault="000B379A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2F6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Le Puy en Velay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France     </w:t>
                            </w:r>
                            <w:r w:rsidR="008B61F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Lycée </w:t>
                            </w:r>
                            <w:r w:rsidR="008B61F2" w:rsidRPr="008B61F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Pôle La Chartreuse</w:t>
                            </w:r>
                          </w:p>
                          <w:p w14:paraId="48FD53A1" w14:textId="77777777" w:rsidR="000B379A" w:rsidRDefault="000B379A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97E1E55" w14:textId="77777777" w:rsidR="00AD3A5C" w:rsidRPr="000B379A" w:rsidRDefault="00215619" w:rsidP="000B379A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09B1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2016-2017</w:t>
                            </w:r>
                            <w:r w:rsidR="00AD3A5C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F50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CE09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CE09B1">
                              <w:rPr>
                                <w:rFonts w:ascii="Arial" w:hAnsi="Arial"/>
                                <w:color w:val="000000"/>
                              </w:rPr>
                              <w:t xml:space="preserve">Brevet Professionnel  </w:t>
                            </w:r>
                          </w:p>
                          <w:p w14:paraId="365E6A5D" w14:textId="77777777" w:rsidR="00AD3A5C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09B1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Le Puy en Velay</w:t>
                            </w:r>
                            <w:r w:rsidR="00215619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736E9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09B1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France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215619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E09B1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Lycée Charles et Adrien Dupuy</w:t>
                            </w:r>
                            <w:bookmarkStart w:id="0" w:name="_GoBack"/>
                          </w:p>
                          <w:bookmarkEnd w:id="0"/>
                          <w:p w14:paraId="5F233033" w14:textId="77777777" w:rsidR="00AD3A5C" w:rsidRPr="00FF50CA" w:rsidRDefault="00AD3A5C" w:rsidP="00CE44D2">
                            <w:pPr>
                              <w:ind w:firstLine="142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1406" id="_x0000_s1035" type="#_x0000_t202" style="position:absolute;margin-left:-180.75pt;margin-top:46.75pt;width:567pt;height:21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" filled="f" stroked="f">
                <v:path arrowok="t"/>
                <v:textbox>
                  <w:txbxContent>
                    <w:p w14:paraId="2A1C448D" w14:textId="77777777" w:rsidR="00AD3A5C" w:rsidRPr="00D458E1" w:rsidRDefault="00215619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 w:rsidRPr="00D458E1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FORMATIONS</w:t>
                      </w:r>
                    </w:p>
                    <w:p w14:paraId="6ABF0CD3" w14:textId="6037E2B3" w:rsidR="00B14609" w:rsidRDefault="00B14609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7153C0F" w14:textId="77777777" w:rsidR="00B14609" w:rsidRDefault="00B14609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2019-2020                                          </w:t>
                      </w:r>
                      <w:r w:rsidRPr="00B1460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Baccalauréat professionnel - Système Numériques option C Réseaux,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884F38" w14:textId="358A0F2C" w:rsidR="00B14609" w:rsidRPr="00FF50CA" w:rsidRDefault="00B14609" w:rsidP="00B14609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Le Puy en Velay–France                  </w:t>
                      </w:r>
                      <w:r w:rsidRPr="00B1460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Informatique et système communicant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C572D8" w14:textId="21351130" w:rsidR="00B14609" w:rsidRDefault="00B14609" w:rsidP="00B1460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285FF4E8" w14:textId="45D38F93" w:rsidR="00F518EC" w:rsidRDefault="00B14609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159E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2018-2019                                          </w:t>
                      </w:r>
                      <w:r w:rsidR="006159E7" w:rsidRPr="006159E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Brevet d'études professionnelles</w:t>
                      </w:r>
                    </w:p>
                    <w:p w14:paraId="0443244E" w14:textId="77777777" w:rsidR="006159E7" w:rsidRDefault="006159E7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Le Puy en Velay-France                   Lycée Pôle La Chartreuse</w:t>
                      </w:r>
                    </w:p>
                    <w:p w14:paraId="1ED46468" w14:textId="77777777" w:rsidR="006159E7" w:rsidRDefault="006159E7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551CB9BB" w14:textId="77777777" w:rsidR="000B379A" w:rsidRPr="00FF50CA" w:rsidRDefault="000B379A" w:rsidP="000B379A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2018-2019                                          </w:t>
                      </w:r>
                      <w:r w:rsidRPr="00292F6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Habilitation électrique BR </w:t>
                      </w:r>
                    </w:p>
                    <w:p w14:paraId="4A0E0D81" w14:textId="77777777" w:rsidR="000B379A" w:rsidRDefault="000B379A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Le Puy en Velay- France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 w:rsidR="008B61F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Lycée </w:t>
                      </w:r>
                      <w:r w:rsidR="008B61F2" w:rsidRPr="008B61F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Pôle La Chartreuse</w:t>
                      </w:r>
                    </w:p>
                    <w:p w14:paraId="1828EE26" w14:textId="77777777" w:rsidR="000B379A" w:rsidRDefault="000B379A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4EAF0" w14:textId="77777777" w:rsidR="000B379A" w:rsidRDefault="000B379A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2018-2019                                          </w:t>
                      </w:r>
                      <w:r w:rsidRPr="00292F6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Habilitation électrique B1V</w:t>
                      </w:r>
                    </w:p>
                    <w:p w14:paraId="6FF5EFCC" w14:textId="77777777" w:rsidR="000B379A" w:rsidRPr="00292F69" w:rsidRDefault="000B379A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92F6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Le Puy en Velay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- France     </w:t>
                      </w:r>
                      <w:r w:rsidR="008B61F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Lycée </w:t>
                      </w:r>
                      <w:r w:rsidR="008B61F2" w:rsidRPr="008B61F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Pôle La Chartreuse</w:t>
                      </w:r>
                    </w:p>
                    <w:p w14:paraId="48FD53A1" w14:textId="77777777" w:rsidR="000B379A" w:rsidRDefault="000B379A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97E1E55" w14:textId="77777777" w:rsidR="00AD3A5C" w:rsidRPr="000B379A" w:rsidRDefault="00215619" w:rsidP="000B379A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E09B1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2016-2017</w:t>
                      </w:r>
                      <w:r w:rsidR="00AD3A5C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FF50C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="00CE09B1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CE09B1">
                        <w:rPr>
                          <w:rFonts w:ascii="Arial" w:hAnsi="Arial"/>
                          <w:color w:val="000000"/>
                        </w:rPr>
                        <w:t xml:space="preserve">Brevet Professionnel  </w:t>
                      </w:r>
                    </w:p>
                    <w:p w14:paraId="365E6A5D" w14:textId="77777777" w:rsidR="00AD3A5C" w:rsidRDefault="00AD3A5C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E09B1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Le Puy en Velay</w:t>
                      </w:r>
                      <w:r w:rsidR="00215619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736E9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E09B1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France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="00215619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CE09B1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Lycée Charles et Adrien Dupuy</w:t>
                      </w:r>
                      <w:bookmarkStart w:id="1" w:name="_GoBack"/>
                    </w:p>
                    <w:bookmarkEnd w:id="1"/>
                    <w:p w14:paraId="5F233033" w14:textId="77777777" w:rsidR="00AD3A5C" w:rsidRPr="00FF50CA" w:rsidRDefault="00AD3A5C" w:rsidP="00CE44D2">
                      <w:pPr>
                        <w:ind w:firstLine="142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71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677030" wp14:editId="731E315C">
                <wp:simplePos x="0" y="0"/>
                <wp:positionH relativeFrom="column">
                  <wp:posOffset>-2348865</wp:posOffset>
                </wp:positionH>
                <wp:positionV relativeFrom="paragraph">
                  <wp:posOffset>952945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D302" id="Conector recto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75.05pt" to="382.0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" strokecolor="#e36c0a"/>
            </w:pict>
          </mc:Fallback>
        </mc:AlternateContent>
      </w:r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1D7F6" w14:textId="77777777" w:rsidR="00D42E9C" w:rsidRDefault="00D42E9C" w:rsidP="00A70072">
      <w:r>
        <w:separator/>
      </w:r>
    </w:p>
  </w:endnote>
  <w:endnote w:type="continuationSeparator" w:id="0">
    <w:p w14:paraId="7B79A230" w14:textId="77777777" w:rsidR="00D42E9C" w:rsidRDefault="00D42E9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63552" w14:textId="77777777" w:rsidR="00D42E9C" w:rsidRDefault="00D42E9C" w:rsidP="00A70072">
      <w:r>
        <w:separator/>
      </w:r>
    </w:p>
  </w:footnote>
  <w:footnote w:type="continuationSeparator" w:id="0">
    <w:p w14:paraId="517A4952" w14:textId="77777777" w:rsidR="00D42E9C" w:rsidRDefault="00D42E9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21768"/>
    <w:rsid w:val="00062B98"/>
    <w:rsid w:val="00067BC0"/>
    <w:rsid w:val="00083BE7"/>
    <w:rsid w:val="00094C5B"/>
    <w:rsid w:val="000A6FC0"/>
    <w:rsid w:val="000B379A"/>
    <w:rsid w:val="000E79D0"/>
    <w:rsid w:val="000F3EC9"/>
    <w:rsid w:val="00117E00"/>
    <w:rsid w:val="00161131"/>
    <w:rsid w:val="001A05A6"/>
    <w:rsid w:val="001A4500"/>
    <w:rsid w:val="001A4AB8"/>
    <w:rsid w:val="00210816"/>
    <w:rsid w:val="00215619"/>
    <w:rsid w:val="00292F69"/>
    <w:rsid w:val="002A2253"/>
    <w:rsid w:val="003121DE"/>
    <w:rsid w:val="00325996"/>
    <w:rsid w:val="00335CF8"/>
    <w:rsid w:val="003361D5"/>
    <w:rsid w:val="00343A1B"/>
    <w:rsid w:val="003802CD"/>
    <w:rsid w:val="0039622D"/>
    <w:rsid w:val="003A57DD"/>
    <w:rsid w:val="003B7376"/>
    <w:rsid w:val="003D66E7"/>
    <w:rsid w:val="003D68E7"/>
    <w:rsid w:val="003D787D"/>
    <w:rsid w:val="003E36CF"/>
    <w:rsid w:val="0040218D"/>
    <w:rsid w:val="00410CC4"/>
    <w:rsid w:val="00425F13"/>
    <w:rsid w:val="00436A94"/>
    <w:rsid w:val="00441CBB"/>
    <w:rsid w:val="0044216C"/>
    <w:rsid w:val="00454C66"/>
    <w:rsid w:val="004835EE"/>
    <w:rsid w:val="004B5558"/>
    <w:rsid w:val="004F2510"/>
    <w:rsid w:val="004F25B4"/>
    <w:rsid w:val="00526C64"/>
    <w:rsid w:val="005356E3"/>
    <w:rsid w:val="00572EB0"/>
    <w:rsid w:val="00585B81"/>
    <w:rsid w:val="0059177C"/>
    <w:rsid w:val="006006A8"/>
    <w:rsid w:val="006159E7"/>
    <w:rsid w:val="00665294"/>
    <w:rsid w:val="006B3EA1"/>
    <w:rsid w:val="006C471A"/>
    <w:rsid w:val="00736E9E"/>
    <w:rsid w:val="00737A90"/>
    <w:rsid w:val="007935FA"/>
    <w:rsid w:val="007A55D7"/>
    <w:rsid w:val="007B3AE8"/>
    <w:rsid w:val="0080690B"/>
    <w:rsid w:val="008225B0"/>
    <w:rsid w:val="008329C2"/>
    <w:rsid w:val="00847D35"/>
    <w:rsid w:val="00852BC8"/>
    <w:rsid w:val="008A10F2"/>
    <w:rsid w:val="008B61F2"/>
    <w:rsid w:val="00924452"/>
    <w:rsid w:val="00956D1F"/>
    <w:rsid w:val="00981B85"/>
    <w:rsid w:val="00994E4E"/>
    <w:rsid w:val="009953D9"/>
    <w:rsid w:val="0099701F"/>
    <w:rsid w:val="009F4E65"/>
    <w:rsid w:val="00A03EE9"/>
    <w:rsid w:val="00A1504D"/>
    <w:rsid w:val="00A40AE7"/>
    <w:rsid w:val="00A4104B"/>
    <w:rsid w:val="00A41EFD"/>
    <w:rsid w:val="00A54608"/>
    <w:rsid w:val="00A70072"/>
    <w:rsid w:val="00A9784B"/>
    <w:rsid w:val="00AA099E"/>
    <w:rsid w:val="00AA40F4"/>
    <w:rsid w:val="00AD3A5C"/>
    <w:rsid w:val="00AE39CE"/>
    <w:rsid w:val="00B07E9F"/>
    <w:rsid w:val="00B14609"/>
    <w:rsid w:val="00B271F5"/>
    <w:rsid w:val="00B36DAE"/>
    <w:rsid w:val="00B476C7"/>
    <w:rsid w:val="00B61754"/>
    <w:rsid w:val="00B62AE6"/>
    <w:rsid w:val="00B819A4"/>
    <w:rsid w:val="00B87E96"/>
    <w:rsid w:val="00B93CC5"/>
    <w:rsid w:val="00BA7DC0"/>
    <w:rsid w:val="00BE1BDB"/>
    <w:rsid w:val="00BE2BE8"/>
    <w:rsid w:val="00C07CF9"/>
    <w:rsid w:val="00C30736"/>
    <w:rsid w:val="00C5363C"/>
    <w:rsid w:val="00C63CA1"/>
    <w:rsid w:val="00C813FF"/>
    <w:rsid w:val="00C9074F"/>
    <w:rsid w:val="00C967F2"/>
    <w:rsid w:val="00CD711D"/>
    <w:rsid w:val="00CE09B1"/>
    <w:rsid w:val="00CE44D2"/>
    <w:rsid w:val="00CF34EF"/>
    <w:rsid w:val="00D42E9C"/>
    <w:rsid w:val="00D458E1"/>
    <w:rsid w:val="00D818CD"/>
    <w:rsid w:val="00D860E1"/>
    <w:rsid w:val="00D95EC5"/>
    <w:rsid w:val="00DC5400"/>
    <w:rsid w:val="00DD2488"/>
    <w:rsid w:val="00DE1181"/>
    <w:rsid w:val="00DE61F4"/>
    <w:rsid w:val="00E02E0A"/>
    <w:rsid w:val="00E16F5F"/>
    <w:rsid w:val="00E41930"/>
    <w:rsid w:val="00E541D3"/>
    <w:rsid w:val="00E76E50"/>
    <w:rsid w:val="00E802FF"/>
    <w:rsid w:val="00E842C0"/>
    <w:rsid w:val="00E85213"/>
    <w:rsid w:val="00EA56BD"/>
    <w:rsid w:val="00EB60B4"/>
    <w:rsid w:val="00ED4B46"/>
    <w:rsid w:val="00EE20C8"/>
    <w:rsid w:val="00F06D12"/>
    <w:rsid w:val="00F15C60"/>
    <w:rsid w:val="00F34795"/>
    <w:rsid w:val="00F35D8D"/>
    <w:rsid w:val="00F518EC"/>
    <w:rsid w:val="00F51F27"/>
    <w:rsid w:val="00F55047"/>
    <w:rsid w:val="00F721A0"/>
    <w:rsid w:val="00F739EC"/>
    <w:rsid w:val="00F84AC2"/>
    <w:rsid w:val="00FA5FBB"/>
    <w:rsid w:val="00FB4934"/>
    <w:rsid w:val="00FC59F6"/>
    <w:rsid w:val="00FD21E1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,"/>
  <w:listSeparator w:val=";"/>
  <w14:docId w14:val="1C5BFEFF"/>
  <w14:defaultImageDpi w14:val="330"/>
  <w15:docId w15:val="{17FD419C-3063-4C93-AD35-A3CB2F14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basedOn w:val="Policepardfaut"/>
    <w:uiPriority w:val="99"/>
    <w:unhideWhenUsed/>
    <w:rsid w:val="00292F69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9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D8730D-B7F9-43FE-A47C-E2526AC7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185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mxopolokill skypedlamerde</dc:creator>
  <cp:lastModifiedBy>utilisateur</cp:lastModifiedBy>
  <cp:revision>78</cp:revision>
  <cp:lastPrinted>2021-09-20T17:37:00Z</cp:lastPrinted>
  <dcterms:created xsi:type="dcterms:W3CDTF">2013-08-13T22:26:00Z</dcterms:created>
  <dcterms:modified xsi:type="dcterms:W3CDTF">2021-09-21T16:19:00Z</dcterms:modified>
</cp:coreProperties>
</file>